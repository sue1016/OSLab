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>/usr/src/linux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8390" cy="1209675"/>
            <wp:effectExtent l="0" t="0" r="10160" b="9525"/>
            <wp:docPr id="1" name="图片 1" descr="K`(3PR}F$676(R2ZCNCG5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`(3PR}F$676(R2ZCNCG5J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Linux目录和子目录：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10935" cy="4602480"/>
            <wp:effectExtent l="0" t="0" r="18415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675" cy="24003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1" w:after="0" w:afterAutospacing="0"/>
        <w:ind w:left="0" w:right="0"/>
        <w:jc w:val="left"/>
        <w:outlineLvl w:val="0"/>
        <w:rPr>
          <w:rFonts w:hint="eastAsia" w:ascii="仿宋_GB2312" w:hAnsi="新宋体" w:eastAsia="仿宋_GB2312" w:cs="仿宋_GB2312"/>
          <w:b/>
          <w:bCs w:val="0"/>
          <w:color w:val="000000"/>
          <w:kern w:val="0"/>
          <w:sz w:val="28"/>
          <w:szCs w:val="28"/>
          <w:lang w:val="en-US"/>
        </w:rPr>
      </w:pPr>
      <w:r>
        <w:rPr>
          <w:rFonts w:hint="eastAsia" w:ascii="仿宋_GB2312" w:hAnsi="新宋体" w:eastAsia="仿宋_GB2312" w:cs="仿宋_GB2312"/>
          <w:b/>
          <w:bCs w:val="0"/>
          <w:color w:val="000000"/>
          <w:kern w:val="0"/>
          <w:sz w:val="28"/>
          <w:szCs w:val="28"/>
          <w:lang w:val="en-US" w:eastAsia="zh-CN" w:bidi="ar"/>
        </w:rPr>
        <w:t>Ⅰ．时间片轮转调度算法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1" w:after="0" w:afterAutospacing="0"/>
        <w:ind w:left="0" w:right="0"/>
        <w:jc w:val="left"/>
        <w:outlineLvl w:val="0"/>
        <w:rPr>
          <w:rFonts w:hint="eastAsia" w:ascii="仿宋_GB2312" w:hAnsi="新宋体" w:eastAsia="仿宋_GB2312" w:cs="仿宋_GB2312"/>
          <w:b/>
          <w:bCs w:val="0"/>
          <w:color w:val="000000"/>
          <w:kern w:val="0"/>
          <w:sz w:val="28"/>
          <w:szCs w:val="28"/>
          <w:lang w:val="en-US"/>
        </w:rPr>
      </w:pPr>
      <w:r>
        <w:rPr>
          <w:rFonts w:hint="eastAsia" w:ascii="仿宋_GB2312" w:hAnsi="新宋体" w:eastAsia="仿宋_GB2312" w:cs="仿宋_GB2312"/>
          <w:b/>
          <w:bCs w:val="0"/>
          <w:color w:val="000000"/>
          <w:kern w:val="0"/>
          <w:sz w:val="28"/>
          <w:szCs w:val="28"/>
          <w:lang w:val="en-US" w:eastAsia="zh-CN" w:bidi="ar"/>
        </w:rPr>
        <w:t>Ⅱ．优先权调度算法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1" w:after="0" w:afterAutospacing="0"/>
        <w:ind w:left="0" w:right="0"/>
        <w:jc w:val="left"/>
        <w:outlineLvl w:val="0"/>
        <w:rPr>
          <w:rFonts w:hint="eastAsia" w:ascii="仿宋_GB2312" w:hAnsi="新宋体" w:eastAsia="仿宋_GB2312" w:cs="仿宋_GB2312"/>
          <w:b/>
          <w:bCs w:val="0"/>
          <w:color w:val="000000"/>
          <w:kern w:val="0"/>
          <w:sz w:val="28"/>
          <w:szCs w:val="28"/>
          <w:lang w:val="en-US"/>
        </w:rPr>
      </w:pPr>
      <w:r>
        <w:rPr>
          <w:rFonts w:hint="eastAsia" w:ascii="仿宋_GB2312" w:hAnsi="新宋体" w:eastAsia="仿宋_GB2312" w:cs="仿宋_GB2312"/>
          <w:b/>
          <w:bCs w:val="0"/>
          <w:color w:val="000000"/>
          <w:kern w:val="0"/>
          <w:sz w:val="28"/>
          <w:szCs w:val="28"/>
          <w:lang w:val="en-US" w:eastAsia="zh-CN" w:bidi="ar"/>
        </w:rPr>
        <w:t>Ⅲ．多级反馈队列调度</w:t>
      </w:r>
    </w:p>
    <w:p>
      <w:pPr>
        <w:keepNext w:val="0"/>
        <w:keepLines w:val="0"/>
        <w:widowControl w:val="0"/>
        <w:suppressLineNumbers w:val="0"/>
        <w:adjustRightInd w:val="0"/>
        <w:snapToGrid w:val="0"/>
        <w:spacing w:before="0" w:beforeAutospacing="1" w:after="0" w:afterAutospacing="0"/>
        <w:ind w:left="0" w:right="0"/>
        <w:jc w:val="left"/>
        <w:outlineLvl w:val="0"/>
        <w:rPr>
          <w:rFonts w:hint="eastAsia" w:ascii="仿宋_GB2312" w:hAnsi="新宋体" w:eastAsia="仿宋_GB2312" w:cs="仿宋_GB2312"/>
          <w:b/>
          <w:bCs w:val="0"/>
          <w:color w:val="000000"/>
          <w:kern w:val="0"/>
          <w:sz w:val="28"/>
          <w:szCs w:val="28"/>
          <w:lang w:val="en-US"/>
        </w:rPr>
      </w:pPr>
      <w:r>
        <w:rPr>
          <w:rFonts w:hint="eastAsia" w:ascii="仿宋_GB2312" w:hAnsi="新宋体" w:eastAsia="仿宋_GB2312" w:cs="仿宋_GB2312"/>
          <w:b/>
          <w:bCs w:val="0"/>
          <w:color w:val="000000"/>
          <w:kern w:val="0"/>
          <w:sz w:val="28"/>
          <w:szCs w:val="28"/>
          <w:lang w:val="en-US" w:eastAsia="zh-CN" w:bidi="ar"/>
        </w:rPr>
        <w:t>Ⅳ</w:t>
      </w:r>
      <w:r>
        <w:rPr>
          <w:rFonts w:hint="eastAsia" w:ascii="仿宋_GB2312" w:hAnsi="新宋体" w:eastAsia="仿宋_GB2312" w:cs="仿宋_GB2312"/>
          <w:color w:val="000000"/>
          <w:kern w:val="0"/>
          <w:sz w:val="28"/>
          <w:szCs w:val="28"/>
          <w:lang w:val="en-US" w:eastAsia="zh-CN" w:bidi="ar"/>
        </w:rPr>
        <w:t>．</w:t>
      </w:r>
      <w:r>
        <w:rPr>
          <w:rFonts w:hint="eastAsia" w:ascii="仿宋_GB2312" w:hAnsi="新宋体" w:eastAsia="仿宋_GB2312" w:cs="仿宋_GB2312"/>
          <w:b/>
          <w:bCs w:val="0"/>
          <w:color w:val="000000"/>
          <w:kern w:val="0"/>
          <w:sz w:val="28"/>
          <w:szCs w:val="28"/>
          <w:lang w:val="en-US" w:eastAsia="zh-CN" w:bidi="ar"/>
        </w:rPr>
        <w:t>实时调度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1875" cy="285750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2150" cy="257175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sz w:val="84"/>
          <w:szCs w:val="84"/>
          <w:lang w:val="en-US" w:eastAsia="zh-CN"/>
        </w:rPr>
      </w:pPr>
      <w:r>
        <w:rPr>
          <w:rFonts w:hint="eastAsia"/>
          <w:color w:val="C00000"/>
          <w:sz w:val="84"/>
          <w:szCs w:val="84"/>
          <w:lang w:val="en-US" w:eastAsia="zh-CN"/>
        </w:rPr>
        <w:t>代码：</w:t>
      </w:r>
    </w:p>
    <w:p>
      <w:pPr>
        <w:rPr>
          <w:rFonts w:hint="eastAsia"/>
          <w:color w:val="C00000"/>
          <w:sz w:val="28"/>
          <w:szCs w:val="28"/>
          <w:highlight w:val="yellow"/>
          <w:lang w:val="en-US" w:eastAsia="zh-CN"/>
        </w:rPr>
      </w:pPr>
      <w:r>
        <w:rPr>
          <w:rFonts w:hint="eastAsia"/>
          <w:color w:val="C00000"/>
          <w:sz w:val="28"/>
          <w:szCs w:val="28"/>
          <w:highlight w:val="yellow"/>
          <w:lang w:val="en-US" w:eastAsia="zh-CN"/>
        </w:rPr>
        <w:t>https://blog.csdn.net/KoalaZB/article/details/53563028</w:t>
      </w:r>
      <w:bookmarkStart w:id="0" w:name="_GoBack"/>
      <w:bookmarkEnd w:id="0"/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#include&lt;stdio.h&gt;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#include&lt;stdlib.h&gt;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#include&lt;sys/types.h&gt;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#include&lt;unistd.h&gt;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#include&lt;pthread.h&gt;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#include&lt;time.h&gt;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#include&lt;iostream&gt;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#define Thread_Num 20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pthread_mutex_t Device_mutex 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//Virtual PCB of threads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struct VirtualPCB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tid;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priority;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waittime;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runtime;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arrivetime;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visited;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tempruntime;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public: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int gettid()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tid;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int getwaittime()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waittime;   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int getpriority()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priority;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int getruntime()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runtime;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int getarrivetime()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arrivetime;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void setvisit(int a)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visited=a;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int getvisit()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visited;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int gettempruntime()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tempruntime;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void setwaittime(int n)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waittime = n;  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void settempruntime(int n)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tempruntime = tempruntime - n;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}TCB[Thread_Num];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//Function to initial virtual PCB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void t_init()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srand(time(NULL));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for(n =0;n&lt;Thread_Num;n++)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TCB[n].tid = n + 1;//用线程创建序号作为虚拟进程id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//用随机数随机产生虚拟PCB的值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TCB[n].priority = 1 + rand()%19;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TCB[n].runtime = 1 + rand()%19;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TCB[n].arrivetime = 0;//模拟时，默认进程按创建顺序依次在0时刻到达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TCB[n].waittime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TCB[n].visited =0;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TCB[n].tempruntime = TCB[n].runtime;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//Threads run function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void *t_print(void *arg)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n = *(int *)arg;//get argument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while(1)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pthread_mutex_lock(&amp;Device_mutex);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printf("Thread_%-2d: ",n);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printf("tid:%-2d priority:%-2d runtime:%-2d \n",TCB[n-1].gettid(),TCB[n-1].priority,TCB[n-1].runtime);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pthread_mutex_unlock(&amp;Device_mutex);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sleep(1);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break;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//printf("Error %d\n",n);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pthread_exit(0);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//First come first service schedule function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void FCFS()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cout&lt;&lt;"-----------FCFS:"&lt;&lt;endl;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i,j;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start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float waittime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float avwait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for(i=0;i&lt;Thread_Num/2;i++)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for(j=0;j&lt;Thread_Num;j++){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if(TCB[j].getarrivetime()==i &amp;&amp; TCB[j].getvisit()==0){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printf("Thread: %-2d  Start: %-3d   Runtime: %-2d\n",TCB[j].gettid(),start,TCB[j].getruntime());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waittime = waittime + (float)start;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start = start + TCB[j].getruntime();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TCB[j].setvisit(1);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avwait = waittime / (float)Thread_Num;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printf("Total waitting time : %f\n",waittime);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printf("Average waitting time : %f\n",avwait);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//Shortest job first schedule function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void SJF()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for(int k=0 ;k&lt;Thread_Num;k++)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TCB[k].setvisit(0);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cout&lt;&lt;"-------------SJF:"&lt;&lt;endl;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i,j;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start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float waittime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float avwait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for(i=1;i&lt;Thread_Num;i++)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for(j=0;j&lt;Thread_Num;j++){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if(TCB[j].getruntime()==i &amp;&amp; TCB[j].getvisit()==0){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printf("Thread: %-2d  Start: %-3d   Runtime: %-2d\n",TCB[j].gettid(),start,TCB[j].getruntime());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waittime = waittime + (float)start;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start = start + TCB[j].getruntime();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TCB[j].setvisit(1);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avwait = waittime / (float)Thread_Num;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printf("Total waitting time : %f\n",waittime);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printf("Average waitting time : %f\n",avwait);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//Round R schedule function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void RR(int r)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cout&lt;&lt;"--------------RR:"&lt;&lt;endl;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start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float waittime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float avwait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for(int i=0;i&lt;Thread_Num;i++)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int totaltime = totaltime + TCB[i].getruntime();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TCB[i].setvisit(0);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for(int j=0;j&lt;20*Thread_Num;j=j+r)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int k = (j%(20*r))/r;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if(TCB[k].gettempruntime() &gt; 0){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int tepruntime = r;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if(TCB[k].gettempruntime()-r&lt;=0){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tepruntime = TCB[k].gettempruntime();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TCB[k].setwaittime(start + tepruntime - TCB[k].getruntime());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printf("Thread: %-2d  Start:  %-3d  Runtime:%-2d \n",TCB[k].gettid(), start,tepruntime);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start = start + tepruntime;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TCB[k].settempruntime(r) 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for(int m=0;m&lt;Thread_Num;m++)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waittime += TCB[m].getwaittime();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//printf("TCB[%d].getwaittime():%d\n",m+1,TCB[m].getwaittime());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avwait = waittime / (float)Thread_Num;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printf("Total waitting time : %f\n",waittime);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printf("Average waitting time : %f\n",avwait);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//Priority schedule function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void Priority()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for(int k=0 ;k&lt;Thread_Num;k++)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TCB[k].setvisit(0);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cout&lt;&lt;"-----------Priority:"&lt;&lt;endl;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i,j;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start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float waittime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float avwait =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for(i=1;i&lt;Thread_Num;i++)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for(j=0;j&lt;Thread_Num;j++){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if(TCB[j].getpriority()==i &amp;&amp; TCB[j].getvisit()==0){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printf("Thread: %-2d  Start: %-3d   Runtime: %-2d\n",TCB[j].gettid(),start,TCB[j].getruntime());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waittime = waittime + (float)start;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start = start + TCB[j].getruntime();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   TCB[j].setvisit(1);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avwait = waittime / (float)Thread_Num;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printf("Total waitting time : %f\n",waittime);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printf("Average waitting time : %f\n",avwait);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//Main thread execute function to create 20 children threads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void *Children(void*)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ret[Thread_Num];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t_init();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pthread_t tid[Thread_Num];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pthread_mutex_init(&amp;Device_mutex,NULL);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int i,j;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for(i=0;i&lt;Thread_Num;i++)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int k =i+1;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ret[i] = pthread_create(&amp;tid[i],NULL,&amp;t_print, &amp;k);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if(ret[i] == 0)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sleep(1);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else{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printf("Thread_%-2d failed!\n",i+1);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  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for(j=0;j&lt;Thread_Num;j++)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pthread_join (tid[i], NULL);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pthread_mutex_destroy(&amp;Device_mutex);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pthread_exit(0);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ret1;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pthread_t tid1;//Declare main thread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ret1 = pthread_create(&amp;tid1,NULL,&amp;Children,NULL);//Create main thread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if(ret1 == 0)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printf("Main Thread ok!\n");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sleep(20);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else{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printf("Thread failed!\n");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   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FCFS();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SJF();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cout&lt;&lt;"Please enter RR time:\n";//Request RR time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int rr;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scanf("%d",&amp;rr);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RR(rr);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Priority();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return 0;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@仿宋_GB2312">
    <w:altName w:val="仿宋"/>
    <w:panose1 w:val="00000000000000000000"/>
    <w:charset w:val="86"/>
    <w:family w:val="auto"/>
    <w:pitch w:val="fixed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新宋体">
    <w:panose1 w:val="02010609030101010101"/>
    <w:charset w:val="86"/>
    <w:family w:val="auto"/>
    <w:pitch w:val="fixed"/>
    <w:sig w:usb0="00000003" w:usb1="288F0000" w:usb2="00000006" w:usb3="00000000" w:csb0="00040001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fixed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F705B"/>
    <w:rsid w:val="1AAF705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qio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2018-05-14T05:57:00Z</dcterms:created>
  <dc:creator>liqio</dc:creator>
  <cp:lastModifiedBy>liqio</cp:lastModifiedBy>
  <dcterms:modified xsi:type="dcterms:W3CDTF">2018-05-14T07:23:01Z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